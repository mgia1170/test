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3763BD">
      <w:r>
        <w:t>Test</w:t>
      </w:r>
    </w:p>
    <w:p w:rsidR="003763BD" w:rsidRDefault="003763BD">
      <w:r>
        <w:t>Test</w:t>
      </w:r>
    </w:p>
    <w:p w:rsidR="003763BD" w:rsidRDefault="003763BD">
      <w:r>
        <w:t>Test</w:t>
      </w:r>
    </w:p>
    <w:p w:rsidR="003763BD" w:rsidRDefault="003763BD">
      <w:bookmarkStart w:id="0" w:name="_GoBack"/>
      <w:bookmarkEnd w:id="0"/>
    </w:p>
    <w:sectPr w:rsidR="0037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BD"/>
    <w:rsid w:val="003763BD"/>
    <w:rsid w:val="00645252"/>
    <w:rsid w:val="006D3D74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C676"/>
  <w15:chartTrackingRefBased/>
  <w15:docId w15:val="{BFEC5B3E-C34A-4C16-9712-24A29E24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l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paullin</dc:creator>
  <cp:keywords/>
  <dc:description/>
  <cp:lastModifiedBy>paullin</cp:lastModifiedBy>
  <cp:revision>2</cp:revision>
  <dcterms:created xsi:type="dcterms:W3CDTF">2017-06-08T07:05:00Z</dcterms:created>
  <dcterms:modified xsi:type="dcterms:W3CDTF">2017-06-08T07:07:00Z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